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12" w:rsidRPr="00DB65DF" w:rsidRDefault="00873F12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73F12" w:rsidRPr="00C311AF" w:rsidRDefault="00873F12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忠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73F12" w:rsidRPr="0077636E" w:rsidRDefault="00873F12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73F12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許育慈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73F12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73F12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73F12" w:rsidRDefault="00873F12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73F12" w:rsidRPr="0077636E" w:rsidRDefault="00873F12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73F12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73F12" w:rsidRDefault="00873F12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73F12" w:rsidRPr="0077636E" w:rsidRDefault="00873F12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73F12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73F12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8B5323" w:rsidRDefault="00873F12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8B5323" w:rsidRDefault="00873F12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8B5323" w:rsidRDefault="00873F12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8B5323" w:rsidRDefault="00873F12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8B5323" w:rsidRDefault="00873F12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73F12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73F12" w:rsidRPr="0077636E" w:rsidRDefault="00873F12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73F12" w:rsidRPr="0077636E" w:rsidRDefault="00873F12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73F12" w:rsidRPr="0077636E" w:rsidRDefault="00873F12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73F12" w:rsidRPr="0077636E" w:rsidRDefault="00873F12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73F12" w:rsidRPr="0077636E" w:rsidRDefault="00873F12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73F12" w:rsidRPr="0077636E" w:rsidRDefault="00873F12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73F12" w:rsidRPr="00D120C7" w:rsidRDefault="00873F12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73F12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73F12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73F12" w:rsidRPr="00D120C7" w:rsidRDefault="00873F12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73F12" w:rsidRPr="00C311AF" w:rsidRDefault="00873F12"/>
    <w:sectPr w:rsidR="00873F12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217E65"/>
    <w:rsid w:val="002422F4"/>
    <w:rsid w:val="00244583"/>
    <w:rsid w:val="00292FCD"/>
    <w:rsid w:val="003A1312"/>
    <w:rsid w:val="003F2A6B"/>
    <w:rsid w:val="004553EC"/>
    <w:rsid w:val="005C7D2F"/>
    <w:rsid w:val="00752451"/>
    <w:rsid w:val="0077636E"/>
    <w:rsid w:val="008705EB"/>
    <w:rsid w:val="00873F12"/>
    <w:rsid w:val="008B5323"/>
    <w:rsid w:val="0090218D"/>
    <w:rsid w:val="00907EF9"/>
    <w:rsid w:val="00A9629A"/>
    <w:rsid w:val="00AD58D2"/>
    <w:rsid w:val="00C311AF"/>
    <w:rsid w:val="00D120C7"/>
    <w:rsid w:val="00DB65DF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118</Words>
  <Characters>675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2</cp:revision>
  <cp:lastPrinted>2016-08-26T01:47:00Z</cp:lastPrinted>
  <dcterms:created xsi:type="dcterms:W3CDTF">2017-09-10T16:24:00Z</dcterms:created>
  <dcterms:modified xsi:type="dcterms:W3CDTF">2017-09-10T16:24:00Z</dcterms:modified>
</cp:coreProperties>
</file>