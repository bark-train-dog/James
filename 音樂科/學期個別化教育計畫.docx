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51" w:rsidRPr="0077636E" w:rsidRDefault="00752451" w:rsidP="00C311AF">
      <w:pPr>
        <w:pStyle w:val="NormalWeb"/>
        <w:spacing w:before="0" w:beforeAutospacing="0" w:after="0" w:afterAutospacing="0" w:line="240" w:lineRule="atLeast"/>
        <w:jc w:val="center"/>
        <w:rPr>
          <w:rFonts w:ascii="標楷體" w:eastAsia="標楷體" w:hAnsi="標楷體"/>
          <w:b/>
          <w:color w:val="0000FF"/>
          <w:sz w:val="48"/>
          <w:szCs w:val="48"/>
          <w:shd w:val="pct15" w:color="auto" w:fill="FFFFFF"/>
        </w:rPr>
      </w:pPr>
      <w:r>
        <w:rPr>
          <w:rFonts w:ascii="Arial Unicode MS" w:eastAsia="標楷體" w:hAnsi="Arial Unicode MS" w:hint="eastAsia"/>
          <w:b/>
          <w:color w:val="0000FF"/>
          <w:sz w:val="48"/>
          <w:szCs w:val="48"/>
        </w:rPr>
        <w:t>光啟高中</w:t>
      </w:r>
      <w:r w:rsidRPr="0077636E">
        <w:rPr>
          <w:rFonts w:ascii="Arial Unicode MS" w:eastAsia="標楷體" w:hAnsi="Arial Unicode MS" w:hint="eastAsia"/>
          <w:b/>
          <w:color w:val="0000FF"/>
          <w:sz w:val="48"/>
          <w:szCs w:val="48"/>
        </w:rPr>
        <w:t>個別化教育計畫</w:t>
      </w:r>
    </w:p>
    <w:p w:rsidR="00752451" w:rsidRPr="00C311AF" w:rsidRDefault="00752451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</w:p>
    <w:p w:rsidR="00752451" w:rsidRPr="0077636E" w:rsidRDefault="00752451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105</w:t>
      </w:r>
      <w:bookmarkStart w:id="0" w:name="_GoBack"/>
      <w:bookmarkEnd w:id="0"/>
      <w:r>
        <w:rPr>
          <w:rFonts w:ascii="Arial Unicode MS" w:eastAsia="標楷體" w:hAnsi="Arial Unicode MS" w:hint="eastAsia"/>
          <w:b/>
          <w:color w:val="FF0000"/>
          <w:sz w:val="36"/>
          <w:szCs w:val="36"/>
        </w:rPr>
        <w:t>學年第一</w:t>
      </w:r>
      <w:r w:rsidRPr="0077636E">
        <w:rPr>
          <w:rFonts w:ascii="Arial Unicode MS" w:eastAsia="標楷體" w:hAnsi="Arial Unicode MS" w:hint="eastAsia"/>
          <w:b/>
          <w:color w:val="FF0000"/>
          <w:sz w:val="36"/>
          <w:szCs w:val="36"/>
        </w:rPr>
        <w:t>學期教育目標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752451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</w:p>
        </w:tc>
      </w:tr>
      <w:tr w:rsidR="00752451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752451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52451" w:rsidRDefault="0075245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</w:p>
          <w:p w:rsidR="00752451" w:rsidRPr="0077636E" w:rsidRDefault="0075245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</w:p>
        </w:tc>
      </w:tr>
      <w:tr w:rsidR="00752451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752451" w:rsidRDefault="0075245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</w:p>
          <w:p w:rsidR="00752451" w:rsidRPr="0077636E" w:rsidRDefault="0075245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</w:p>
        </w:tc>
      </w:tr>
      <w:tr w:rsidR="00752451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752451" w:rsidRPr="0077636E" w:rsidRDefault="0075245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752451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752451" w:rsidRPr="0077636E" w:rsidRDefault="0075245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52451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752451" w:rsidRPr="0077636E" w:rsidRDefault="00752451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752451" w:rsidRPr="0077636E" w:rsidRDefault="00752451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752451" w:rsidRPr="0077636E" w:rsidRDefault="0075245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752451" w:rsidRPr="0077636E" w:rsidRDefault="0075245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752451" w:rsidRPr="0077636E" w:rsidRDefault="0075245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752451" w:rsidRPr="0077636E" w:rsidRDefault="0075245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752451" w:rsidRPr="00D120C7" w:rsidRDefault="00752451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752451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752451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752451" w:rsidRPr="00D120C7" w:rsidRDefault="0075245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752451" w:rsidRPr="00C311AF" w:rsidRDefault="00752451"/>
    <w:sectPr w:rsidR="00752451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????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2422F4"/>
    <w:rsid w:val="003A1312"/>
    <w:rsid w:val="003F2A6B"/>
    <w:rsid w:val="00752451"/>
    <w:rsid w:val="0077636E"/>
    <w:rsid w:val="008705EB"/>
    <w:rsid w:val="0090218D"/>
    <w:rsid w:val="00907EF9"/>
    <w:rsid w:val="00A9629A"/>
    <w:rsid w:val="00AD58D2"/>
    <w:rsid w:val="00C311AF"/>
    <w:rsid w:val="00D1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96</Words>
  <Characters>550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2</cp:revision>
  <cp:lastPrinted>2016-08-26T01:47:00Z</cp:lastPrinted>
  <dcterms:created xsi:type="dcterms:W3CDTF">2017-09-10T15:51:00Z</dcterms:created>
  <dcterms:modified xsi:type="dcterms:W3CDTF">2017-09-10T15:51:00Z</dcterms:modified>
</cp:coreProperties>
</file>