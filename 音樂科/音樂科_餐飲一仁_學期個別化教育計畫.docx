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D7" w:rsidRPr="00DB65DF" w:rsidRDefault="009C33D7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楊景棠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李承諺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蘇凱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洪俊益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袁右霖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陳奕辰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黃銘駿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呂尹蓉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DB65DF" w:rsidRDefault="009C33D7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9C33D7" w:rsidRPr="00C311AF" w:rsidRDefault="009C33D7" w:rsidP="00A616D8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餐飲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仁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9C33D7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蔡秉彣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9C33D7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9C33D7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9C33D7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9C33D7" w:rsidRPr="0077636E" w:rsidRDefault="009C33D7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9C33D7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9C33D7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8B5323" w:rsidRDefault="009C33D7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9C33D7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9C33D7" w:rsidRPr="0077636E" w:rsidRDefault="009C33D7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9C33D7" w:rsidRPr="0077636E" w:rsidRDefault="009C33D7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9C33D7" w:rsidRPr="0077636E" w:rsidRDefault="009C33D7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9C33D7" w:rsidRPr="00D120C7" w:rsidRDefault="009C33D7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9C33D7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C33D7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9C33D7" w:rsidRPr="00D120C7" w:rsidRDefault="009C33D7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9C33D7" w:rsidRPr="00C311AF" w:rsidRDefault="009C33D7"/>
    <w:sectPr w:rsidR="009C33D7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217E65"/>
    <w:rsid w:val="002422F4"/>
    <w:rsid w:val="00244583"/>
    <w:rsid w:val="00292FCD"/>
    <w:rsid w:val="003A1312"/>
    <w:rsid w:val="003F2A6B"/>
    <w:rsid w:val="004553EC"/>
    <w:rsid w:val="005514D8"/>
    <w:rsid w:val="00572202"/>
    <w:rsid w:val="005C7D2F"/>
    <w:rsid w:val="00752451"/>
    <w:rsid w:val="0077636E"/>
    <w:rsid w:val="008705EB"/>
    <w:rsid w:val="00873F12"/>
    <w:rsid w:val="008B5323"/>
    <w:rsid w:val="0090218D"/>
    <w:rsid w:val="00907EF9"/>
    <w:rsid w:val="009C33D7"/>
    <w:rsid w:val="00A50EC3"/>
    <w:rsid w:val="00A616D8"/>
    <w:rsid w:val="00A9629A"/>
    <w:rsid w:val="00AD58D2"/>
    <w:rsid w:val="00B03749"/>
    <w:rsid w:val="00BE6937"/>
    <w:rsid w:val="00C311AF"/>
    <w:rsid w:val="00D120C7"/>
    <w:rsid w:val="00DB65DF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10</Pages>
  <Words>1063</Words>
  <Characters>6065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3</cp:revision>
  <cp:lastPrinted>2016-08-26T01:47:00Z</cp:lastPrinted>
  <dcterms:created xsi:type="dcterms:W3CDTF">2017-09-12T16:17:00Z</dcterms:created>
  <dcterms:modified xsi:type="dcterms:W3CDTF">2017-09-12T16:28:00Z</dcterms:modified>
</cp:coreProperties>
</file>