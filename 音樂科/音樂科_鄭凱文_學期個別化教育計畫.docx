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CD" w:rsidRPr="00DB65DF" w:rsidRDefault="00F168CD" w:rsidP="00C311AF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F168CD" w:rsidRPr="00C311AF" w:rsidRDefault="00F168CD" w:rsidP="00C311AF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餐飲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忠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F168CD" w:rsidRPr="0077636E" w:rsidRDefault="00F168CD" w:rsidP="00C311AF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F168CD" w:rsidRPr="0077636E" w:rsidTr="002422F4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鄭凱文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F168CD" w:rsidRPr="0077636E" w:rsidRDefault="00F168CD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F168CD" w:rsidRPr="0077636E" w:rsidTr="002422F4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168CD" w:rsidRPr="00D120C7" w:rsidRDefault="00F168CD" w:rsidP="00D120C7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F168CD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168CD" w:rsidRDefault="00F168CD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F168CD" w:rsidRPr="0077636E" w:rsidRDefault="00F168CD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F168CD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F168CD" w:rsidRDefault="00F168CD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F168CD" w:rsidRPr="0077636E" w:rsidRDefault="00F168CD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F168CD" w:rsidRPr="0077636E" w:rsidTr="002422F4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F168CD" w:rsidRPr="0077636E" w:rsidRDefault="00F168CD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168CD" w:rsidRPr="0077636E" w:rsidRDefault="00F168CD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F168CD" w:rsidRPr="0077636E" w:rsidTr="002422F4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F168CD" w:rsidRPr="0077636E" w:rsidRDefault="00F168CD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F168CD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8B5323" w:rsidRDefault="00F168CD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F168CD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8B5323" w:rsidRDefault="00F168CD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F168CD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8B5323" w:rsidRDefault="00F168CD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F168CD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02622A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8B5323" w:rsidRDefault="00F168CD" w:rsidP="0002622A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02622A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02622A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F168CD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8B5323" w:rsidRDefault="00F168CD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F168CD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F168CD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168CD" w:rsidRPr="0077636E" w:rsidRDefault="00F168CD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F168CD" w:rsidRPr="0077636E" w:rsidTr="002422F4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168CD" w:rsidRPr="0077636E" w:rsidRDefault="00F168CD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F168CD" w:rsidRPr="0077636E" w:rsidRDefault="00F168CD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F168CD" w:rsidRPr="0077636E" w:rsidRDefault="00F168CD" w:rsidP="002422F4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F168CD" w:rsidRPr="0077636E" w:rsidRDefault="00F168CD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F168CD" w:rsidRPr="0077636E" w:rsidRDefault="00F168CD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F168CD" w:rsidRPr="0077636E" w:rsidRDefault="00F168CD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F168CD" w:rsidRPr="0077636E" w:rsidRDefault="00F168CD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F168CD" w:rsidRPr="00D120C7" w:rsidRDefault="00F168CD" w:rsidP="00D120C7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F168CD" w:rsidRPr="00D120C7" w:rsidTr="002422F4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F168CD" w:rsidRPr="00D120C7" w:rsidRDefault="00F168CD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F168CD" w:rsidRPr="00D120C7" w:rsidRDefault="00F168CD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F168CD" w:rsidRPr="00D120C7" w:rsidRDefault="00F168CD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F168CD" w:rsidRPr="00D120C7" w:rsidRDefault="00F168CD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F168CD" w:rsidRPr="00D120C7" w:rsidTr="002422F4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F168CD" w:rsidRPr="00D120C7" w:rsidRDefault="00F168CD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F168CD" w:rsidRPr="00D120C7" w:rsidRDefault="00F168CD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F168CD" w:rsidRPr="00D120C7" w:rsidRDefault="00F168CD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F168CD" w:rsidRPr="00D120C7" w:rsidRDefault="00F168CD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F168CD" w:rsidRPr="00C311AF" w:rsidRDefault="00F168CD"/>
    <w:sectPr w:rsidR="00F168CD" w:rsidRPr="00C311AF" w:rsidSect="00C311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1AF"/>
    <w:rsid w:val="0002622A"/>
    <w:rsid w:val="00217E65"/>
    <w:rsid w:val="002422F4"/>
    <w:rsid w:val="00292FCD"/>
    <w:rsid w:val="003A1312"/>
    <w:rsid w:val="003F2A6B"/>
    <w:rsid w:val="004553EC"/>
    <w:rsid w:val="005C7D2F"/>
    <w:rsid w:val="00752451"/>
    <w:rsid w:val="0077636E"/>
    <w:rsid w:val="008705EB"/>
    <w:rsid w:val="008B5323"/>
    <w:rsid w:val="0090218D"/>
    <w:rsid w:val="00907EF9"/>
    <w:rsid w:val="00A9629A"/>
    <w:rsid w:val="00AD58D2"/>
    <w:rsid w:val="00C311AF"/>
    <w:rsid w:val="00D120C7"/>
    <w:rsid w:val="00DB65DF"/>
    <w:rsid w:val="00F168CD"/>
    <w:rsid w:val="00F3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1AF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311A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F2A6B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2A6B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118</Words>
  <Characters>675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光啟高中個別化教育計畫</dc:title>
  <dc:subject/>
  <dc:creator>USER</dc:creator>
  <cp:keywords/>
  <dc:description/>
  <cp:lastModifiedBy>James Hsiao</cp:lastModifiedBy>
  <cp:revision>2</cp:revision>
  <cp:lastPrinted>2016-08-26T01:47:00Z</cp:lastPrinted>
  <dcterms:created xsi:type="dcterms:W3CDTF">2017-09-10T16:24:00Z</dcterms:created>
  <dcterms:modified xsi:type="dcterms:W3CDTF">2017-09-10T16:24:00Z</dcterms:modified>
</cp:coreProperties>
</file>